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E3AA" w14:textId="55B5F324" w:rsidR="00D14AFE" w:rsidRPr="00D14AFE" w:rsidRDefault="00D14AFE" w:rsidP="00DC5C4E">
      <w:pPr>
        <w:pStyle w:val="TOCTitle"/>
        <w:rPr>
          <w:sz w:val="32"/>
          <w:szCs w:val="32"/>
        </w:rPr>
      </w:pPr>
      <w:r w:rsidRPr="00D14AFE">
        <w:rPr>
          <w:sz w:val="32"/>
          <w:szCs w:val="32"/>
        </w:rPr>
        <w:t>Overview</w:t>
      </w:r>
    </w:p>
    <w:p w14:paraId="403D80D3" w14:textId="766E7EC9" w:rsidR="00D14AFE" w:rsidRDefault="00D14AFE" w:rsidP="002E1979">
      <w:pPr>
        <w:pStyle w:val="TOCTitle"/>
        <w:spacing w:after="0"/>
      </w:pPr>
      <w:r>
        <w:t>Ian Morris</w:t>
      </w:r>
    </w:p>
    <w:p w14:paraId="0802ED2B" w14:textId="1B64E5D9" w:rsidR="00D14AFE" w:rsidRDefault="00D14AFE" w:rsidP="002E1979">
      <w:pPr>
        <w:pStyle w:val="TOCTitle"/>
        <w:spacing w:after="0"/>
      </w:pPr>
      <w:r>
        <w:t>SUID: 439293911</w:t>
      </w:r>
    </w:p>
    <w:p w14:paraId="08D26C29" w14:textId="422E25CD" w:rsidR="00D14AFE" w:rsidRDefault="00D14AFE" w:rsidP="002E1979">
      <w:pPr>
        <w:pStyle w:val="TOCTitle"/>
        <w:spacing w:after="0"/>
      </w:pPr>
      <w:hyperlink r:id="rId9" w:history="1">
        <w:r w:rsidRPr="00E44A9F">
          <w:rPr>
            <w:rStyle w:val="Hyperlink"/>
          </w:rPr>
          <w:t>imorris@syr.edu</w:t>
        </w:r>
      </w:hyperlink>
      <w:r>
        <w:t xml:space="preserve"> | </w:t>
      </w:r>
      <w:hyperlink r:id="rId10" w:history="1">
        <w:r w:rsidRPr="00E44A9F">
          <w:rPr>
            <w:rStyle w:val="Hyperlink"/>
          </w:rPr>
          <w:t>morris.ian.86@gmail.com</w:t>
        </w:r>
      </w:hyperlink>
      <w:r>
        <w:t xml:space="preserve"> </w:t>
      </w:r>
    </w:p>
    <w:p w14:paraId="33C2773E" w14:textId="77777777" w:rsidR="00D14AFE" w:rsidRDefault="00D14AFE" w:rsidP="00DC5C4E">
      <w:pPr>
        <w:pStyle w:val="TOCTitle"/>
      </w:pPr>
    </w:p>
    <w:p w14:paraId="7250250E" w14:textId="652ABDDB" w:rsidR="00DC5C4E" w:rsidRPr="002E70E9" w:rsidRDefault="00DC5C4E" w:rsidP="00DC5C4E">
      <w:pPr>
        <w:pStyle w:val="TOCTitle"/>
      </w:pPr>
      <w:r w:rsidRPr="002E70E9">
        <w:t>TABLE OF CONTENTS</w:t>
      </w:r>
    </w:p>
    <w:p w14:paraId="07AA88CB" w14:textId="6C9090F1" w:rsidR="00DC5C4E" w:rsidRPr="0003028F" w:rsidRDefault="009775F8" w:rsidP="0003028F">
      <w:pPr>
        <w:pStyle w:val="Level1"/>
      </w:pPr>
      <w:r>
        <w:rPr>
          <w:webHidden/>
        </w:rPr>
        <w:t>Professional Resume</w:t>
      </w:r>
      <w:r w:rsidR="00DC5C4E" w:rsidRPr="0003028F">
        <w:rPr>
          <w:webHidden/>
        </w:rPr>
        <w:tab/>
      </w:r>
      <w:r>
        <w:rPr>
          <w:webHidden/>
        </w:rPr>
        <w:t>1</w:t>
      </w:r>
    </w:p>
    <w:p w14:paraId="5432C153" w14:textId="5F9BFBB2" w:rsidR="00DC5C4E" w:rsidRPr="00AF7456" w:rsidRDefault="009775F8" w:rsidP="009775F8">
      <w:pPr>
        <w:pStyle w:val="Level1"/>
      </w:pPr>
      <w:r>
        <w:rPr>
          <w:webHidden/>
        </w:rPr>
        <w:t>Written paper</w:t>
      </w:r>
      <w:r w:rsidR="00DC5C4E" w:rsidRPr="0003028F">
        <w:rPr>
          <w:webHidden/>
        </w:rPr>
        <w:tab/>
      </w:r>
      <w:r>
        <w:rPr>
          <w:webHidden/>
        </w:rPr>
        <w:t>2</w:t>
      </w:r>
    </w:p>
    <w:p w14:paraId="3A2F5F33" w14:textId="4BFD59E2" w:rsidR="00DC5C4E" w:rsidRDefault="009775F8" w:rsidP="0003028F">
      <w:pPr>
        <w:pStyle w:val="Level1"/>
        <w:rPr>
          <w:webHidden/>
        </w:rPr>
      </w:pPr>
      <w:r>
        <w:rPr>
          <w:webHidden/>
        </w:rPr>
        <w:t xml:space="preserve">case study 1 – real estate market analysis </w:t>
      </w:r>
      <w:r w:rsidR="004F15C5">
        <w:rPr>
          <w:webHidden/>
        </w:rPr>
        <w:t>[</w:t>
      </w:r>
      <w:r>
        <w:rPr>
          <w:webHidden/>
        </w:rPr>
        <w:t>r_project_pene_ian_jafar_shawn final</w:t>
      </w:r>
      <w:r w:rsidR="004F15C5">
        <w:rPr>
          <w:webHidden/>
        </w:rPr>
        <w:t>]</w:t>
      </w:r>
      <w:r w:rsidR="00DC5C4E" w:rsidRPr="0003028F">
        <w:rPr>
          <w:webHidden/>
        </w:rPr>
        <w:tab/>
      </w:r>
      <w:r>
        <w:rPr>
          <w:webHidden/>
        </w:rPr>
        <w:t>3</w:t>
      </w:r>
    </w:p>
    <w:p w14:paraId="7A05D1BE" w14:textId="7F63B2FB" w:rsidR="009775F8" w:rsidRDefault="009775F8" w:rsidP="009775F8">
      <w:pPr>
        <w:pStyle w:val="Level1"/>
        <w:rPr>
          <w:webHidden/>
        </w:rPr>
      </w:pPr>
      <w:r>
        <w:rPr>
          <w:webHidden/>
        </w:rPr>
        <w:t>case study 2 –</w:t>
      </w:r>
      <w:r w:rsidR="004F15C5">
        <w:rPr>
          <w:webHidden/>
        </w:rPr>
        <w:t xml:space="preserve"> assessing the effectiveness of information operations in the european theater</w:t>
      </w:r>
      <w:r>
        <w:rPr>
          <w:webHidden/>
        </w:rPr>
        <w:t xml:space="preserve"> </w:t>
      </w:r>
      <w:r w:rsidR="004F15C5">
        <w:rPr>
          <w:webHidden/>
        </w:rPr>
        <w:t>[project 1 final (working)]</w:t>
      </w:r>
      <w:r w:rsidRPr="0003028F">
        <w:rPr>
          <w:webHidden/>
        </w:rPr>
        <w:tab/>
      </w:r>
      <w:r w:rsidR="004F15C5">
        <w:rPr>
          <w:webHidden/>
        </w:rPr>
        <w:t>4</w:t>
      </w:r>
    </w:p>
    <w:p w14:paraId="6D80B04A" w14:textId="1B3F1C98" w:rsidR="009775F8" w:rsidRDefault="00D14AFE" w:rsidP="009775F8">
      <w:pPr>
        <w:pStyle w:val="Level1"/>
        <w:rPr>
          <w:webHidden/>
        </w:rPr>
      </w:pPr>
      <w:r>
        <w:rPr>
          <w:webHidden/>
        </w:rPr>
        <w:t xml:space="preserve">case study 3 – process improvement – exercise time increase [ian_morris_pip_final) </w:t>
      </w:r>
      <w:r w:rsidRPr="0003028F">
        <w:rPr>
          <w:webHidden/>
        </w:rPr>
        <w:tab/>
      </w:r>
      <w:r w:rsidR="002E1979">
        <w:rPr>
          <w:webHidden/>
        </w:rPr>
        <w:t>5</w:t>
      </w:r>
    </w:p>
    <w:p w14:paraId="39FBAFF3" w14:textId="103E6B0D" w:rsidR="009775F8" w:rsidRDefault="009775F8" w:rsidP="009775F8">
      <w:pPr>
        <w:pStyle w:val="Level1"/>
        <w:rPr>
          <w:webHidden/>
        </w:rPr>
      </w:pPr>
      <w:r>
        <w:rPr>
          <w:webHidden/>
        </w:rPr>
        <w:t>Video file</w:t>
      </w:r>
      <w:r w:rsidR="002E1979">
        <w:rPr>
          <w:webHidden/>
        </w:rPr>
        <w:t xml:space="preserve"> – ian_morris_summary_video </w:t>
      </w:r>
      <w:r w:rsidRPr="0003028F">
        <w:rPr>
          <w:webHidden/>
        </w:rPr>
        <w:tab/>
      </w:r>
      <w:r w:rsidR="002E1979">
        <w:rPr>
          <w:webHidden/>
        </w:rPr>
        <w:t>6</w:t>
      </w:r>
    </w:p>
    <w:p w14:paraId="47AD46DB" w14:textId="1CA7BAAD" w:rsidR="00816850" w:rsidRPr="00AF7456" w:rsidRDefault="00816850" w:rsidP="00C477D4">
      <w:pPr>
        <w:pStyle w:val="Level3"/>
        <w:ind w:left="0"/>
      </w:pPr>
    </w:p>
    <w:sectPr w:rsidR="00816850" w:rsidRPr="00AF7456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C2EE" w14:textId="77777777" w:rsidR="003F246E" w:rsidRDefault="003F246E" w:rsidP="009775F8">
      <w:r>
        <w:separator/>
      </w:r>
    </w:p>
  </w:endnote>
  <w:endnote w:type="continuationSeparator" w:id="0">
    <w:p w14:paraId="5FA3B11B" w14:textId="77777777" w:rsidR="003F246E" w:rsidRDefault="003F246E" w:rsidP="0097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BC6E" w14:textId="77777777" w:rsidR="003F246E" w:rsidRDefault="003F246E" w:rsidP="009775F8">
      <w:r>
        <w:separator/>
      </w:r>
    </w:p>
  </w:footnote>
  <w:footnote w:type="continuationSeparator" w:id="0">
    <w:p w14:paraId="22554EB4" w14:textId="77777777" w:rsidR="003F246E" w:rsidRDefault="003F246E" w:rsidP="00977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F8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1979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46E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15C5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775F8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7D4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4AFE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DCF65"/>
  <w15:docId w15:val="{95A238F6-20BF-4107-9D5D-47C84D56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77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775F8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977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775F8"/>
    <w:rPr>
      <w:rFonts w:asciiTheme="minorHAnsi" w:hAnsiTheme="minorHAnsi" w:cs="Arial"/>
    </w:rPr>
  </w:style>
  <w:style w:type="character" w:styleId="Hyperlink">
    <w:name w:val="Hyperlink"/>
    <w:basedOn w:val="DefaultParagraphFont"/>
    <w:unhideWhenUsed/>
    <w:rsid w:val="00D14A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orris.ian.86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imorris@syr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736199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2011-12-27T17:57:00+00:00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1401932</Value>
      <Value>1401942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Table of Contents (Formal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TP102807613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2ECCEF-0F79-47A6-B60B-A42E72F77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9F916-5ABA-4541-813C-C999B7456EF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>Microsoft Corporation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IAN</dc:creator>
  <cp:lastModifiedBy>Ian Morris</cp:lastModifiedBy>
  <cp:revision>2</cp:revision>
  <dcterms:created xsi:type="dcterms:W3CDTF">2021-06-12T16:18:00Z</dcterms:created>
  <dcterms:modified xsi:type="dcterms:W3CDTF">2021-06-12T16:18:00Z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